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773" w:rsidRDefault="00317277">
      <w:pPr>
        <w:pStyle w:val="Titel"/>
      </w:pPr>
      <w:r>
        <w:t>Word Style Reference Doc</w:t>
      </w:r>
    </w:p>
    <w:p w:rsidR="00545773" w:rsidRDefault="00317277">
      <w:pPr>
        <w:pStyle w:val="Author"/>
      </w:pPr>
      <w:r>
        <w:t>Dr. Robert Opitz</w:t>
      </w:r>
    </w:p>
    <w:p w:rsidR="00545773" w:rsidRDefault="00317277">
      <w:pPr>
        <w:pStyle w:val="Datum"/>
      </w:pPr>
      <w:r>
        <w:t>14 1 2020</w:t>
      </w:r>
    </w:p>
    <w:p w:rsidR="00545773" w:rsidRDefault="00317277" w:rsidP="00317277">
      <w:pPr>
        <w:pStyle w:val="berschrift2"/>
      </w:pPr>
      <w:bookmarkStart w:id="0" w:name="r-markdown"/>
      <w:r>
        <w:t>R Markdown</w:t>
      </w:r>
      <w:bookmarkEnd w:id="0"/>
    </w:p>
    <w:p w:rsidR="00545773" w:rsidRDefault="00317277" w:rsidP="00317277">
      <w:pPr>
        <w:pStyle w:val="FirstParagraph"/>
        <w:jc w:val="bot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545773" w:rsidRDefault="00317277" w:rsidP="00317277">
      <w:pPr>
        <w:pStyle w:val="Textkrper"/>
        <w:jc w:val="both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545773" w:rsidRDefault="00317277" w:rsidP="003172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45773" w:rsidRDefault="00317277" w:rsidP="0031727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545773" w:rsidRDefault="00317277" w:rsidP="00317277">
      <w:pPr>
        <w:pStyle w:val="berschrift2"/>
      </w:pPr>
      <w:bookmarkStart w:id="1" w:name="including-plots"/>
      <w:r>
        <w:t>Including Plots</w:t>
      </w:r>
      <w:bookmarkEnd w:id="1"/>
    </w:p>
    <w:p w:rsidR="00545773" w:rsidRDefault="00317277" w:rsidP="00317277">
      <w:pPr>
        <w:pStyle w:val="FirstParagraph"/>
        <w:jc w:val="both"/>
      </w:pPr>
      <w:r>
        <w:t>You can also embed plots, for example:</w:t>
      </w:r>
    </w:p>
    <w:p w:rsidR="00545773" w:rsidRDefault="00317277" w:rsidP="00317277">
      <w:pPr>
        <w:pStyle w:val="Textkrper"/>
      </w:pPr>
      <w:r>
        <w:rPr>
          <w:noProof/>
          <w:lang w:val="de-DE" w:eastAsia="de-DE"/>
        </w:rPr>
        <w:lastRenderedPageBreak/>
        <w:drawing>
          <wp:inline distT="0" distB="0" distL="0" distR="0" wp14:anchorId="0C9B4FDC" wp14:editId="3D535F7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-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773" w:rsidRDefault="00317277" w:rsidP="00317277">
      <w:pPr>
        <w:pStyle w:val="Textkrper"/>
        <w:jc w:val="both"/>
      </w:pPr>
      <w:bookmarkStart w:id="2" w:name="_GoBack"/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545773" w:rsidSect="0078410D">
      <w:headerReference w:type="default" r:id="rId10"/>
      <w:footerReference w:type="default" r:id="rId11"/>
      <w:pgSz w:w="11907" w:h="16839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17277">
      <w:pPr>
        <w:spacing w:after="0"/>
      </w:pPr>
      <w:r>
        <w:separator/>
      </w:r>
    </w:p>
  </w:endnote>
  <w:endnote w:type="continuationSeparator" w:id="0">
    <w:p w:rsidR="00000000" w:rsidRDefault="003172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4115471"/>
      <w:docPartObj>
        <w:docPartGallery w:val="Page Numbers (Bottom of Page)"/>
        <w:docPartUnique/>
      </w:docPartObj>
    </w:sdtPr>
    <w:sdtContent>
      <w:p w:rsidR="00CF7921" w:rsidRDefault="00CF792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277" w:rsidRPr="00317277">
          <w:rPr>
            <w:noProof/>
            <w:lang w:val="de-DE"/>
          </w:rPr>
          <w:t>2</w:t>
        </w:r>
        <w:r>
          <w:fldChar w:fldCharType="end"/>
        </w:r>
      </w:p>
    </w:sdtContent>
  </w:sdt>
  <w:p w:rsidR="00CF7921" w:rsidRDefault="00CF792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773" w:rsidRDefault="00317277">
      <w:r>
        <w:separator/>
      </w:r>
    </w:p>
  </w:footnote>
  <w:footnote w:type="continuationSeparator" w:id="0">
    <w:p w:rsidR="00545773" w:rsidRDefault="00317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C58" w:rsidRDefault="005A0C58">
    <w:pPr>
      <w:pStyle w:val="Kopfzeile"/>
    </w:pPr>
    <w:r>
      <w:rPr>
        <w:noProof/>
        <w:lang w:val="de-DE" w:eastAsia="de-DE"/>
      </w:rPr>
      <w:drawing>
        <wp:inline distT="0" distB="0" distL="0" distR="0" wp14:anchorId="3AF5EE35" wp14:editId="07C04764">
          <wp:extent cx="935666" cy="350875"/>
          <wp:effectExtent l="0" t="0" r="0" b="0"/>
          <wp:docPr id="2" name="Grafik 2" descr="I:\Data_Projekte\Janet_Riedl_FG83\Mulitnomiale_Klassifizierung\Logo_BfR_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Data_Projekte\Janet_Riedl_FG83\Mulitnomiale_Klassifizierung\Logo_BfR_20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785" cy="35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A0C58" w:rsidRDefault="005A0C5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62526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3ECE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25A6"/>
    <w:rsid w:val="00107EFD"/>
    <w:rsid w:val="00317277"/>
    <w:rsid w:val="00497A0F"/>
    <w:rsid w:val="004E29B3"/>
    <w:rsid w:val="00545773"/>
    <w:rsid w:val="00590D07"/>
    <w:rsid w:val="005A0C58"/>
    <w:rsid w:val="0078410D"/>
    <w:rsid w:val="00784D58"/>
    <w:rsid w:val="008D6863"/>
    <w:rsid w:val="00B0676C"/>
    <w:rsid w:val="00B86B75"/>
    <w:rsid w:val="00BC48D5"/>
    <w:rsid w:val="00C36279"/>
    <w:rsid w:val="00C70E53"/>
    <w:rsid w:val="00CF7921"/>
    <w:rsid w:val="00E315A3"/>
    <w:rsid w:val="00F071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F071C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071C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F792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921"/>
  </w:style>
  <w:style w:type="paragraph" w:styleId="Fuzeile">
    <w:name w:val="footer"/>
    <w:basedOn w:val="Standard"/>
    <w:link w:val="FuzeileZchn"/>
    <w:uiPriority w:val="99"/>
    <w:rsid w:val="00CF792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CF79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F071C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071C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F792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921"/>
  </w:style>
  <w:style w:type="paragraph" w:styleId="Fuzeile">
    <w:name w:val="footer"/>
    <w:basedOn w:val="Standard"/>
    <w:link w:val="FuzeileZchn"/>
    <w:uiPriority w:val="99"/>
    <w:rsid w:val="00CF792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CF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B5"/>
    <w:rsid w:val="00D7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7AAF9764C6F4E30A8C7AAEE6FE09D99">
    <w:name w:val="57AAF9764C6F4E30A8C7AAEE6FE09D99"/>
    <w:rsid w:val="00D72D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7AAF9764C6F4E30A8C7AAEE6FE09D99">
    <w:name w:val="57AAF9764C6F4E30A8C7AAEE6FE09D99"/>
    <w:rsid w:val="00D72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1A53823C.dotm</Template>
  <TotalTime>0</TotalTime>
  <Pages>2</Pages>
  <Words>129</Words>
  <Characters>818</Characters>
  <Application>Microsoft Office Word</Application>
  <DocSecurity>0</DocSecurity>
  <Lines>6</Lines>
  <Paragraphs>1</Paragraphs>
  <ScaleCrop>false</ScaleCrop>
  <Company>Bundesinstitut fuer Risikobewertung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Style Reference Doc</dc:title>
  <dc:creator>Dr. Robert Opitz</dc:creator>
  <cp:lastModifiedBy>Herr Dr. Robert Opitz</cp:lastModifiedBy>
  <cp:revision>11</cp:revision>
  <dcterms:created xsi:type="dcterms:W3CDTF">2020-01-14T12:20:00Z</dcterms:created>
  <dcterms:modified xsi:type="dcterms:W3CDTF">2020-01-14T12:50:00Z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14 1 2020</vt:lpwstr>
  </property>
  <property fmtid="{D5CDD505-2E9C-101B-9397-08002B2CF9AE}" pid="3" name="output">
    <vt:lpwstr>word_document</vt:lpwstr>
  </property>
</Properties>
</file>